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Your Name:"/>
        <w:tag w:val="Your Name:"/>
        <w:id w:val="748149925"/>
        <w:placeholder>
          <w:docPart w:val="BFC5FC1D3335426AB712688CB7843AA4"/>
        </w:placeholder>
        <w:temporary/>
        <w:showingPlcHdr/>
        <w15:appearance w15:val="hidden"/>
      </w:sdtPr>
      <w:sdtEndPr/>
      <w:sdtContent>
        <w:p w14:paraId="59FBDA6E" w14:textId="77777777" w:rsidR="00C067C5" w:rsidRPr="00843164" w:rsidRDefault="00126049">
          <w:pPr>
            <w:pStyle w:val="Title"/>
          </w:pPr>
          <w:r w:rsidRPr="00843164">
            <w:t>Your Name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0C247505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2DF787E0" w14:textId="77777777" w:rsidR="00260D3F" w:rsidRPr="00843164" w:rsidRDefault="00CA280C">
            <w:pPr>
              <w:pStyle w:val="ContactInfo"/>
            </w:pPr>
            <w:sdt>
              <w:sdtPr>
                <w:alias w:val="Enter street address, city, st zip code:"/>
                <w:tag w:val="Enter street address, city, st zip code:"/>
                <w:id w:val="1370723620"/>
                <w:placeholder>
                  <w:docPart w:val="5DB288DDC4394FF4936BF47E27BAA97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60D3F" w:rsidRPr="00843164">
                  <w:t>Street Address, City, ST ZIP Code</w:t>
                </w:r>
              </w:sdtContent>
            </w:sdt>
            <w:r w:rsidR="00260D3F" w:rsidRPr="00843164">
              <w:t> | </w:t>
            </w:r>
            <w:sdt>
              <w:sdtPr>
                <w:alias w:val="Enter telephone:"/>
                <w:tag w:val="Enter telephone:"/>
                <w:id w:val="-2081824211"/>
                <w:placeholder>
                  <w:docPart w:val="3DC85C3DC72A4465B41197C0F15B53E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60D3F" w:rsidRPr="00843164">
                  <w:t>Telephone</w:t>
                </w:r>
              </w:sdtContent>
            </w:sdt>
            <w:r w:rsidR="00260D3F" w:rsidRPr="00843164">
              <w:t> | </w:t>
            </w:r>
            <w:sdt>
              <w:sdtPr>
                <w:alias w:val="Enter email:"/>
                <w:tag w:val="Enter email:"/>
                <w:id w:val="1365090530"/>
                <w:placeholder>
                  <w:docPart w:val="E3FB9B88A3004C72BD2EDC987CA0449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60D3F" w:rsidRPr="00843164">
                  <w:t>Email</w:t>
                </w:r>
              </w:sdtContent>
            </w:sdt>
          </w:p>
        </w:tc>
      </w:tr>
    </w:tbl>
    <w:sdt>
      <w:sdtPr>
        <w:alias w:val="Objective heading:"/>
        <w:tag w:val="Objective heading:"/>
        <w:id w:val="-1471434502"/>
        <w:placeholder>
          <w:docPart w:val="4D7AFFC18F3C4E3DA782115CAF4603F6"/>
        </w:placeholder>
        <w:temporary/>
        <w:showingPlcHdr/>
        <w15:appearance w15:val="hidden"/>
      </w:sdtPr>
      <w:sdtEndPr/>
      <w:sdtContent>
        <w:p w14:paraId="6DA9EFB8" w14:textId="77777777"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5DCE7F81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2B5E5ACF" w14:textId="77777777" w:rsidR="00260D3F" w:rsidRPr="00843164" w:rsidRDefault="00CA280C">
            <w:sdt>
              <w:sdtPr>
                <w:alias w:val="Enter objective:"/>
                <w:tag w:val="Enter objective:"/>
                <w:id w:val="396481143"/>
                <w:placeholder>
                  <w:docPart w:val="FC144A845F1147839C4787E1E2AC478F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Check out the quick tips below to help you get started. To replace tip text with your own, just click it and start typing.</w:t>
                </w:r>
              </w:sdtContent>
            </w:sdt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60AD1E858C32452D9619B9EF105DCBDE"/>
        </w:placeholder>
        <w:temporary/>
        <w:showingPlcHdr/>
        <w15:appearance w15:val="hidden"/>
      </w:sdtPr>
      <w:sdtEndPr/>
      <w:sdtContent>
        <w:p w14:paraId="55FE5C91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0C02915A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A320550" w14:textId="77777777" w:rsidR="00260D3F" w:rsidRPr="00843164" w:rsidRDefault="00CA280C" w:rsidP="00843164">
            <w:sdt>
              <w:sdtPr>
                <w:alias w:val="Enter skills and abilities:"/>
                <w:tag w:val="Enter skills and abilities:"/>
                <w:id w:val="-1951454830"/>
                <w:placeholder>
                  <w:docPart w:val="8D2F6EFB383C472DAD3D1F225558C25B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On the Design tab of the ribbon, check out the Themes, Colors, and Fonts galleries to get a custom look with just a click.</w:t>
                </w:r>
              </w:sdtContent>
            </w:sdt>
          </w:p>
        </w:tc>
      </w:tr>
    </w:tbl>
    <w:sdt>
      <w:sdtPr>
        <w:alias w:val="Experience heading:"/>
        <w:tag w:val="Experience heading:"/>
        <w:id w:val="899876606"/>
        <w:placeholder>
          <w:docPart w:val="F028D1608053448BADA41FB901D40623"/>
        </w:placeholder>
        <w:temporary/>
        <w:showingPlcHdr/>
        <w15:appearance w15:val="hidden"/>
      </w:sdtPr>
      <w:sdtEndPr/>
      <w:sdtContent>
        <w:p w14:paraId="598EE184" w14:textId="77777777"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14E45F2D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596E6B27" w14:textId="77777777" w:rsidR="00843164" w:rsidRPr="00843164" w:rsidRDefault="00CA280C" w:rsidP="00843164">
            <w:pPr>
              <w:pStyle w:val="Date"/>
            </w:pPr>
            <w:sdt>
              <w:sdtPr>
                <w:alias w:val="Enter Dates From for employment 1:"/>
                <w:tag w:val="Enter Dates From for employment 1:"/>
                <w:id w:val="2053807819"/>
                <w:placeholder>
                  <w:docPart w:val="04B7819AE84A4AC496A6C06B63B9F783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 xml:space="preserve">Dates </w:t>
                </w:r>
                <w:r w:rsidR="00843164">
                  <w:t>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mployment 1:"/>
                <w:tag w:val="Enter Dates To for employment 1:"/>
                <w:id w:val="1221249156"/>
                <w:placeholder>
                  <w:docPart w:val="A1EE43C2129143D0A102F130F65AA9DC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14:paraId="7C11AE13" w14:textId="77777777" w:rsidR="00843164" w:rsidRPr="00843164" w:rsidRDefault="00CA280C" w:rsidP="00297EBC">
            <w:sdt>
              <w:sdtPr>
                <w:alias w:val="Enter Job Title 1:"/>
                <w:tag w:val="Enter Job Title 1:"/>
                <w:id w:val="-1093548063"/>
                <w:placeholder>
                  <w:docPart w:val="8A525ED40DCF4582A2494A64CE8A817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843164">
                  <w:t>Job Title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Company Name 1:"/>
                <w:tag w:val="Enter Company Name 1:"/>
                <w:id w:val="2063141089"/>
                <w:placeholder>
                  <w:docPart w:val="62A4D5E687AE49EBAC2B7D70318C19D5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Company Name</w:t>
                </w:r>
              </w:sdtContent>
            </w:sdt>
          </w:p>
          <w:sdt>
            <w:sdtPr>
              <w:alias w:val="Enter responsibilities and accomplishments 1:"/>
              <w:tag w:val="Enter responsibilities and accomplishments 1:"/>
              <w:id w:val="-513455036"/>
              <w:placeholder>
                <w:docPart w:val="A6A7F127A0374AF7979D902B744247EE"/>
              </w:placeholder>
              <w:temporary/>
              <w:showingPlcHdr/>
              <w15:appearance w15:val="hidden"/>
            </w:sdtPr>
            <w:sdtEndPr/>
            <w:sdtContent>
              <w:p w14:paraId="4D501938" w14:textId="77777777" w:rsidR="00843164" w:rsidRPr="00843164" w:rsidRDefault="00843164" w:rsidP="00297EBC">
                <w:pPr>
                  <w:pStyle w:val="ListBullet"/>
                </w:pPr>
                <w:r w:rsidRPr="00843164">
                  <w:t>This is the place for a brief summary of your key responsibilities and most stellar accomplishments.</w:t>
                </w:r>
              </w:p>
            </w:sdtContent>
          </w:sdt>
        </w:tc>
      </w:tr>
      <w:tr w:rsidR="00843164" w:rsidRPr="00843164" w14:paraId="161ABC1C" w14:textId="77777777" w:rsidTr="00526C73">
        <w:tc>
          <w:tcPr>
            <w:tcW w:w="913" w:type="pct"/>
          </w:tcPr>
          <w:p w14:paraId="1823EF0F" w14:textId="77777777" w:rsidR="00843164" w:rsidRPr="00843164" w:rsidRDefault="00CA280C" w:rsidP="00843164">
            <w:pPr>
              <w:pStyle w:val="Date"/>
            </w:pPr>
            <w:sdt>
              <w:sdtPr>
                <w:alias w:val="Enter Dates From for employment 2:"/>
                <w:tag w:val="Enter Dates From for employment 2:"/>
                <w:id w:val="456924956"/>
                <w:placeholder>
                  <w:docPart w:val="DCBA2105F85A4B44966A3118287BD8F6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 xml:space="preserve">Dates </w:t>
                </w:r>
                <w:r w:rsidR="00843164">
                  <w:t>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mployment 2:"/>
                <w:tag w:val="Enter Dates To for employment 2:"/>
                <w:id w:val="-1308615942"/>
                <w:placeholder>
                  <w:docPart w:val="AA769FF2296F470DAFDB021EE213492C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14:paraId="3596BE49" w14:textId="77777777" w:rsidR="00843164" w:rsidRPr="00843164" w:rsidRDefault="00CA280C" w:rsidP="00297EBC">
            <w:sdt>
              <w:sdtPr>
                <w:alias w:val="Enter Job Title 2:"/>
                <w:tag w:val="Enter Job Title 2:"/>
                <w:id w:val="-1321334788"/>
                <w:placeholder>
                  <w:docPart w:val="9E535931C7894D7B96EA23531C934E1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843164">
                  <w:t>Job Title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Company Name 2:"/>
                <w:tag w:val="Enter Company Name 2:"/>
                <w:id w:val="-1799369095"/>
                <w:placeholder>
                  <w:docPart w:val="BD10F0F9ECA9463895E21F78DF79FF50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Company Name</w:t>
                </w:r>
              </w:sdtContent>
            </w:sdt>
          </w:p>
          <w:sdt>
            <w:sdtPr>
              <w:alias w:val="Enter responsibilities and accomplishments 2:"/>
              <w:tag w:val="Enter responsibilities and accomplishments 2:"/>
              <w:id w:val="1747837258"/>
              <w:placeholder>
                <w:docPart w:val="FD814A591A6A41F38E74678581299F01"/>
              </w:placeholder>
              <w:temporary/>
              <w:showingPlcHdr/>
              <w15:appearance w15:val="hidden"/>
            </w:sdtPr>
            <w:sdtEndPr/>
            <w:sdtContent>
              <w:p w14:paraId="730EB3F5" w14:textId="77777777" w:rsidR="00843164" w:rsidRPr="00843164" w:rsidRDefault="00843164" w:rsidP="00297EBC">
                <w:pPr>
                  <w:pStyle w:val="ListBullet"/>
                </w:pPr>
                <w:r w:rsidRPr="00843164">
                  <w:t>This is the place for a brief summary of your key responsibilities and most stellar accomplishments.</w:t>
                </w:r>
              </w:p>
            </w:sdtContent>
          </w:sdt>
        </w:tc>
      </w:tr>
    </w:tbl>
    <w:sdt>
      <w:sdtPr>
        <w:alias w:val="Education heading:"/>
        <w:tag w:val="Education heading:"/>
        <w:id w:val="989682148"/>
        <w:placeholder>
          <w:docPart w:val="6CBC916A919444798DF5CCE93819E82D"/>
        </w:placeholder>
        <w:temporary/>
        <w:showingPlcHdr/>
        <w15:appearance w15:val="hidden"/>
      </w:sdtPr>
      <w:sdtEndPr/>
      <w:sdtContent>
        <w:p w14:paraId="1AAF4CA0" w14:textId="77777777"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1185ACD7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521B506B" w14:textId="77777777" w:rsidR="00843164" w:rsidRPr="00843164" w:rsidRDefault="00CA280C" w:rsidP="00297EBC">
            <w:pPr>
              <w:pStyle w:val="Date"/>
            </w:pPr>
            <w:sdt>
              <w:sdtPr>
                <w:alias w:val="Enter Dates From for Education:"/>
                <w:tag w:val="Enter Dates From for Education:"/>
                <w:id w:val="292942290"/>
                <w:placeholder>
                  <w:docPart w:val="364F54E87B714142B24E5EC0B4406042"/>
                </w:placeholder>
                <w:temporary/>
                <w:showingPlcHdr/>
                <w15:appearance w15:val="hidden"/>
              </w:sdtPr>
              <w:sdtEndPr/>
              <w:sdtContent>
                <w:r w:rsidR="00843164">
                  <w:t>Dates 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ducation:"/>
                <w:tag w:val="Enter Dates To for Education:"/>
                <w:id w:val="2091974948"/>
                <w:placeholder>
                  <w:docPart w:val="F10437337C7F4059BE0F96B4877A5F7A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14:paraId="7CE8FED8" w14:textId="77777777" w:rsidR="00843164" w:rsidRPr="00843164" w:rsidRDefault="00CA280C" w:rsidP="00297EBC">
            <w:sdt>
              <w:sdtPr>
                <w:alias w:val="Enter Degree:"/>
                <w:tag w:val="Enter Degree:"/>
                <w:id w:val="-1807461848"/>
                <w:placeholder>
                  <w:docPart w:val="574C0C6815DE42B39A4871429AC04EC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843164">
                  <w:t>Degree</w:t>
                </w:r>
              </w:sdtContent>
            </w:sdt>
            <w:r w:rsidR="00843164" w:rsidRPr="00843164">
              <w:t>,  </w:t>
            </w:r>
            <w:sdt>
              <w:sdtPr>
                <w:alias w:val="Enter Location:"/>
                <w:tag w:val="Enter Location:"/>
                <w:id w:val="-996261392"/>
                <w:placeholder>
                  <w:docPart w:val="83CDD94656CF465EA307455FB523B394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Location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School Name:"/>
                <w:tag w:val="Enter School Name:"/>
                <w:id w:val="-2045042378"/>
                <w:placeholder>
                  <w:docPart w:val="4423B2E87FA84F37B5F22FA0B904B506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School Name</w:t>
                </w:r>
              </w:sdtContent>
            </w:sdt>
          </w:p>
        </w:tc>
      </w:tr>
    </w:tbl>
    <w:sdt>
      <w:sdtPr>
        <w:alias w:val="Communication heading:"/>
        <w:tag w:val="Communication heading:"/>
        <w:id w:val="1856458219"/>
        <w:placeholder>
          <w:docPart w:val="55DCCBD1F9594044B402FC1C76AC0DCD"/>
        </w:placeholder>
        <w:temporary/>
        <w:showingPlcHdr/>
        <w15:appearance w15:val="hidden"/>
      </w:sdtPr>
      <w:sdtEndPr/>
      <w:sdtContent>
        <w:p w14:paraId="50447E0F" w14:textId="77777777" w:rsidR="00126049" w:rsidRPr="00843164" w:rsidRDefault="00126049" w:rsidP="002563E8">
          <w:pPr>
            <w:pStyle w:val="Heading1"/>
          </w:pPr>
          <w:r w:rsidRPr="00843164">
            <w:t>Communication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14:paraId="47B1F910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EA4EA00" w14:textId="77777777" w:rsidR="00260D3F" w:rsidRPr="00843164" w:rsidRDefault="00CA280C" w:rsidP="00126049">
            <w:sdt>
              <w:sdtPr>
                <w:alias w:val="Enter communication details:"/>
                <w:tag w:val="Enter communication details:"/>
                <w:id w:val="-31496688"/>
                <w:placeholder>
                  <w:docPart w:val="08854202E634477DA988799E495F4117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You delivered that big presentation to rave reviews. Don’t be shy about it now! This is the place to show how well you work and play with others.</w:t>
                </w:r>
              </w:sdtContent>
            </w:sdt>
          </w:p>
        </w:tc>
      </w:tr>
    </w:tbl>
    <w:sdt>
      <w:sdtPr>
        <w:alias w:val="Leadership heading:"/>
        <w:tag w:val="Leadership heading:"/>
        <w:id w:val="-597258693"/>
        <w:placeholder>
          <w:docPart w:val="60AA1504D3814AEC83F70FB6DB5A4E34"/>
        </w:placeholder>
        <w:temporary/>
        <w:showingPlcHdr/>
        <w15:appearance w15:val="hidden"/>
      </w:sdtPr>
      <w:sdtEndPr/>
      <w:sdtContent>
        <w:p w14:paraId="11ACA66B" w14:textId="77777777" w:rsidR="00126049" w:rsidRPr="00843164" w:rsidRDefault="00126049" w:rsidP="002563E8">
          <w:pPr>
            <w:pStyle w:val="Heading1"/>
          </w:pPr>
          <w:r w:rsidRPr="00843164">
            <w:t>Leadership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843164" w14:paraId="6B2417C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277914EA" w14:textId="77777777" w:rsidR="00260D3F" w:rsidRPr="00843164" w:rsidRDefault="00CA280C" w:rsidP="00CF2932">
            <w:sdt>
              <w:sdtPr>
                <w:alias w:val="Enter Leadership details:"/>
                <w:tag w:val="Enter Leadership details:"/>
                <w:id w:val="-2081979218"/>
                <w:placeholder>
                  <w:docPart w:val="21DA122B2E6E451D9CD8E3FF0C29CECE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Are you president of your fraternity, head of the condo board, or a team lead for your favorite charity? You’re a natural leader—tell it like it is!</w:t>
                </w:r>
              </w:sdtContent>
            </w:sdt>
          </w:p>
        </w:tc>
      </w:tr>
    </w:tbl>
    <w:p w14:paraId="62B0B456" w14:textId="77777777"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32351" w14:textId="77777777" w:rsidR="00CA280C" w:rsidRDefault="00CA280C">
      <w:pPr>
        <w:spacing w:after="0"/>
      </w:pPr>
      <w:r>
        <w:separator/>
      </w:r>
    </w:p>
    <w:p w14:paraId="755ECEB6" w14:textId="77777777" w:rsidR="00CA280C" w:rsidRDefault="00CA280C"/>
  </w:endnote>
  <w:endnote w:type="continuationSeparator" w:id="0">
    <w:p w14:paraId="4A1A4DBE" w14:textId="77777777" w:rsidR="00CA280C" w:rsidRDefault="00CA280C">
      <w:pPr>
        <w:spacing w:after="0"/>
      </w:pPr>
      <w:r>
        <w:continuationSeparator/>
      </w:r>
    </w:p>
    <w:p w14:paraId="6E25585F" w14:textId="77777777" w:rsidR="00CA280C" w:rsidRDefault="00CA2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69BE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971F4" w14:textId="77777777" w:rsidR="00CA280C" w:rsidRDefault="00CA280C">
      <w:pPr>
        <w:spacing w:after="0"/>
      </w:pPr>
      <w:r>
        <w:separator/>
      </w:r>
    </w:p>
    <w:p w14:paraId="63556D83" w14:textId="77777777" w:rsidR="00CA280C" w:rsidRDefault="00CA280C"/>
  </w:footnote>
  <w:footnote w:type="continuationSeparator" w:id="0">
    <w:p w14:paraId="2E5527FE" w14:textId="77777777" w:rsidR="00CA280C" w:rsidRDefault="00CA280C">
      <w:pPr>
        <w:spacing w:after="0"/>
      </w:pPr>
      <w:r>
        <w:continuationSeparator/>
      </w:r>
    </w:p>
    <w:p w14:paraId="13EBFE0A" w14:textId="77777777" w:rsidR="00CA280C" w:rsidRDefault="00CA28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26FF6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144622">
    <w:abstractNumId w:val="9"/>
  </w:num>
  <w:num w:numId="2" w16cid:durableId="1080520919">
    <w:abstractNumId w:val="9"/>
    <w:lvlOverride w:ilvl="0">
      <w:startOverride w:val="1"/>
    </w:lvlOverride>
  </w:num>
  <w:num w:numId="3" w16cid:durableId="2061203573">
    <w:abstractNumId w:val="9"/>
    <w:lvlOverride w:ilvl="0">
      <w:startOverride w:val="1"/>
    </w:lvlOverride>
  </w:num>
  <w:num w:numId="4" w16cid:durableId="432944169">
    <w:abstractNumId w:val="9"/>
    <w:lvlOverride w:ilvl="0">
      <w:startOverride w:val="1"/>
    </w:lvlOverride>
  </w:num>
  <w:num w:numId="5" w16cid:durableId="359166648">
    <w:abstractNumId w:val="10"/>
  </w:num>
  <w:num w:numId="6" w16cid:durableId="1139541918">
    <w:abstractNumId w:val="7"/>
  </w:num>
  <w:num w:numId="7" w16cid:durableId="906962042">
    <w:abstractNumId w:val="6"/>
  </w:num>
  <w:num w:numId="8" w16cid:durableId="1539195735">
    <w:abstractNumId w:val="5"/>
  </w:num>
  <w:num w:numId="9" w16cid:durableId="876696007">
    <w:abstractNumId w:val="4"/>
  </w:num>
  <w:num w:numId="10" w16cid:durableId="307705497">
    <w:abstractNumId w:val="8"/>
  </w:num>
  <w:num w:numId="11" w16cid:durableId="979649636">
    <w:abstractNumId w:val="3"/>
  </w:num>
  <w:num w:numId="12" w16cid:durableId="198981587">
    <w:abstractNumId w:val="2"/>
  </w:num>
  <w:num w:numId="13" w16cid:durableId="439303290">
    <w:abstractNumId w:val="1"/>
  </w:num>
  <w:num w:numId="14" w16cid:durableId="140806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A7"/>
    <w:rsid w:val="000C0CA7"/>
    <w:rsid w:val="000F2762"/>
    <w:rsid w:val="00126049"/>
    <w:rsid w:val="0014523F"/>
    <w:rsid w:val="00254924"/>
    <w:rsid w:val="002563E8"/>
    <w:rsid w:val="00260D3F"/>
    <w:rsid w:val="004827F9"/>
    <w:rsid w:val="00526C73"/>
    <w:rsid w:val="00650306"/>
    <w:rsid w:val="00693B17"/>
    <w:rsid w:val="00762CE4"/>
    <w:rsid w:val="00797C46"/>
    <w:rsid w:val="00843164"/>
    <w:rsid w:val="00854E7D"/>
    <w:rsid w:val="008551F7"/>
    <w:rsid w:val="008A74DF"/>
    <w:rsid w:val="008B5DC0"/>
    <w:rsid w:val="00931654"/>
    <w:rsid w:val="00942852"/>
    <w:rsid w:val="00A82DCC"/>
    <w:rsid w:val="00AE50A7"/>
    <w:rsid w:val="00C02E26"/>
    <w:rsid w:val="00C067C5"/>
    <w:rsid w:val="00CA280C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7F9A"/>
  <w15:chartTrackingRefBased/>
  <w15:docId w15:val="{A8E3C339-129C-4415-B930-A5DF273C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gueX-pc6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C5FC1D3335426AB712688CB7843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99704-96C5-4FAC-8051-0AF6E814673B}"/>
      </w:docPartPr>
      <w:docPartBody>
        <w:p w:rsidR="00000000" w:rsidRDefault="00BB34F0">
          <w:pPr>
            <w:pStyle w:val="BFC5FC1D3335426AB712688CB7843AA4"/>
          </w:pPr>
          <w:r w:rsidRPr="00843164">
            <w:t>Your Name</w:t>
          </w:r>
        </w:p>
      </w:docPartBody>
    </w:docPart>
    <w:docPart>
      <w:docPartPr>
        <w:name w:val="5DB288DDC4394FF4936BF47E27BAA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0DB98-2B00-4377-A845-DA041FBC35AC}"/>
      </w:docPartPr>
      <w:docPartBody>
        <w:p w:rsidR="00000000" w:rsidRDefault="00BB34F0">
          <w:pPr>
            <w:pStyle w:val="5DB288DDC4394FF4936BF47E27BAA97C"/>
          </w:pPr>
          <w:r w:rsidRPr="00843164">
            <w:t>Street Address, City, ST ZIP Code</w:t>
          </w:r>
        </w:p>
      </w:docPartBody>
    </w:docPart>
    <w:docPart>
      <w:docPartPr>
        <w:name w:val="3DC85C3DC72A4465B41197C0F15B5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BA65C-6747-4020-862A-BB8588BED260}"/>
      </w:docPartPr>
      <w:docPartBody>
        <w:p w:rsidR="00000000" w:rsidRDefault="00BB34F0">
          <w:pPr>
            <w:pStyle w:val="3DC85C3DC72A4465B41197C0F15B53EF"/>
          </w:pPr>
          <w:r w:rsidRPr="00843164">
            <w:t>Telephone</w:t>
          </w:r>
        </w:p>
      </w:docPartBody>
    </w:docPart>
    <w:docPart>
      <w:docPartPr>
        <w:name w:val="E3FB9B88A3004C72BD2EDC987CA04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1E950-A81F-4C8D-96DF-0A2AA80754F7}"/>
      </w:docPartPr>
      <w:docPartBody>
        <w:p w:rsidR="00000000" w:rsidRDefault="00BB34F0">
          <w:pPr>
            <w:pStyle w:val="E3FB9B88A3004C72BD2EDC987CA0449B"/>
          </w:pPr>
          <w:r w:rsidRPr="00843164">
            <w:t>Email</w:t>
          </w:r>
        </w:p>
      </w:docPartBody>
    </w:docPart>
    <w:docPart>
      <w:docPartPr>
        <w:name w:val="4D7AFFC18F3C4E3DA782115CAF460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4511C-4B99-423C-83BA-E2B92C3FE340}"/>
      </w:docPartPr>
      <w:docPartBody>
        <w:p w:rsidR="00000000" w:rsidRDefault="00BB34F0">
          <w:pPr>
            <w:pStyle w:val="4D7AFFC18F3C4E3DA782115CAF4603F6"/>
          </w:pPr>
          <w:r w:rsidRPr="00843164">
            <w:t>Objective</w:t>
          </w:r>
        </w:p>
      </w:docPartBody>
    </w:docPart>
    <w:docPart>
      <w:docPartPr>
        <w:name w:val="FC144A845F1147839C4787E1E2AC4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F08C1-308F-4500-BE01-81AC7DCDC6BE}"/>
      </w:docPartPr>
      <w:docPartBody>
        <w:p w:rsidR="00000000" w:rsidRDefault="00BB34F0">
          <w:pPr>
            <w:pStyle w:val="FC144A845F1147839C4787E1E2AC478F"/>
          </w:pPr>
          <w:r w:rsidRPr="00843164">
            <w:t>Check out the quick tips below to help you get started. To replace tip text with your own, just click it and start typing.</w:t>
          </w:r>
        </w:p>
      </w:docPartBody>
    </w:docPart>
    <w:docPart>
      <w:docPartPr>
        <w:name w:val="60AD1E858C32452D9619B9EF105DC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00E64-5F80-4C35-A4ED-31D79E9E4066}"/>
      </w:docPartPr>
      <w:docPartBody>
        <w:p w:rsidR="00000000" w:rsidRDefault="00BB34F0">
          <w:pPr>
            <w:pStyle w:val="60AD1E858C32452D9619B9EF105DCBDE"/>
          </w:pPr>
          <w:r w:rsidRPr="00843164">
            <w:t>Skills &amp; Abilities</w:t>
          </w:r>
        </w:p>
      </w:docPartBody>
    </w:docPart>
    <w:docPart>
      <w:docPartPr>
        <w:name w:val="8D2F6EFB383C472DAD3D1F225558C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13BB1-728D-42EF-A1E5-7F852FC6A883}"/>
      </w:docPartPr>
      <w:docPartBody>
        <w:p w:rsidR="00000000" w:rsidRDefault="00BB34F0">
          <w:pPr>
            <w:pStyle w:val="8D2F6EFB383C472DAD3D1F225558C25B"/>
          </w:pPr>
          <w:r w:rsidRPr="00843164">
            <w:t xml:space="preserve">On the </w:t>
          </w:r>
          <w:r w:rsidRPr="00843164">
            <w:t>Design tab of the ribbon, check out the Themes, Colors, and Fonts galleries to get a custom look with just a click.</w:t>
          </w:r>
        </w:p>
      </w:docPartBody>
    </w:docPart>
    <w:docPart>
      <w:docPartPr>
        <w:name w:val="F028D1608053448BADA41FB901D40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12D3E-A0DB-489D-AA5F-183785773048}"/>
      </w:docPartPr>
      <w:docPartBody>
        <w:p w:rsidR="00000000" w:rsidRDefault="00BB34F0">
          <w:pPr>
            <w:pStyle w:val="F028D1608053448BADA41FB901D40623"/>
          </w:pPr>
          <w:r w:rsidRPr="00843164">
            <w:t>Experience</w:t>
          </w:r>
        </w:p>
      </w:docPartBody>
    </w:docPart>
    <w:docPart>
      <w:docPartPr>
        <w:name w:val="04B7819AE84A4AC496A6C06B63B9F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8DA60-EC29-46F2-8262-7D3FCCA62209}"/>
      </w:docPartPr>
      <w:docPartBody>
        <w:p w:rsidR="00000000" w:rsidRDefault="00BB34F0">
          <w:pPr>
            <w:pStyle w:val="04B7819AE84A4AC496A6C06B63B9F783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A1EE43C2129143D0A102F130F65AA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BE18E-858F-490F-9A22-ED1732994F46}"/>
      </w:docPartPr>
      <w:docPartBody>
        <w:p w:rsidR="00000000" w:rsidRDefault="00BB34F0">
          <w:pPr>
            <w:pStyle w:val="A1EE43C2129143D0A102F130F65AA9DC"/>
          </w:pPr>
          <w:r w:rsidRPr="00843164">
            <w:t>To</w:t>
          </w:r>
        </w:p>
      </w:docPartBody>
    </w:docPart>
    <w:docPart>
      <w:docPartPr>
        <w:name w:val="8A525ED40DCF4582A2494A64CE8A8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D3079-B068-4EFB-93CA-4CC78DB0A278}"/>
      </w:docPartPr>
      <w:docPartBody>
        <w:p w:rsidR="00000000" w:rsidRDefault="00BB34F0">
          <w:pPr>
            <w:pStyle w:val="8A525ED40DCF4582A2494A64CE8A8173"/>
          </w:pPr>
          <w:r w:rsidRPr="00843164">
            <w:t>Job Title</w:t>
          </w:r>
        </w:p>
      </w:docPartBody>
    </w:docPart>
    <w:docPart>
      <w:docPartPr>
        <w:name w:val="62A4D5E687AE49EBAC2B7D70318C1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61664-FD14-474E-812B-FD9A5383181D}"/>
      </w:docPartPr>
      <w:docPartBody>
        <w:p w:rsidR="00000000" w:rsidRDefault="00BB34F0">
          <w:pPr>
            <w:pStyle w:val="62A4D5E687AE49EBAC2B7D70318C19D5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A6A7F127A0374AF7979D902B74424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10A89-6CCD-4AFC-9942-6EB3763FE3C0}"/>
      </w:docPartPr>
      <w:docPartBody>
        <w:p w:rsidR="00000000" w:rsidRDefault="00BB34F0">
          <w:pPr>
            <w:pStyle w:val="A6A7F127A0374AF7979D902B744247EE"/>
          </w:pPr>
          <w:r w:rsidRPr="00843164">
            <w:t>This is the place for a brief summary of your key res</w:t>
          </w:r>
          <w:r w:rsidRPr="00843164">
            <w:t>ponsibilities and most stellar accomplishments.</w:t>
          </w:r>
        </w:p>
      </w:docPartBody>
    </w:docPart>
    <w:docPart>
      <w:docPartPr>
        <w:name w:val="DCBA2105F85A4B44966A3118287BD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0973A-5EF5-40B4-955D-D0DD98557468}"/>
      </w:docPartPr>
      <w:docPartBody>
        <w:p w:rsidR="00000000" w:rsidRDefault="00BB34F0">
          <w:pPr>
            <w:pStyle w:val="DCBA2105F85A4B44966A3118287BD8F6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AA769FF2296F470DAFDB021EE2134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B885D-1B6C-4217-88C8-A7D6E25B3DC3}"/>
      </w:docPartPr>
      <w:docPartBody>
        <w:p w:rsidR="00000000" w:rsidRDefault="00BB34F0">
          <w:pPr>
            <w:pStyle w:val="AA769FF2296F470DAFDB021EE213492C"/>
          </w:pPr>
          <w:r w:rsidRPr="00843164">
            <w:t>To</w:t>
          </w:r>
        </w:p>
      </w:docPartBody>
    </w:docPart>
    <w:docPart>
      <w:docPartPr>
        <w:name w:val="9E535931C7894D7B96EA23531C93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C5D47-9FC7-4CA0-BB52-726B2ED8CD1B}"/>
      </w:docPartPr>
      <w:docPartBody>
        <w:p w:rsidR="00000000" w:rsidRDefault="00BB34F0">
          <w:pPr>
            <w:pStyle w:val="9E535931C7894D7B96EA23531C934E18"/>
          </w:pPr>
          <w:r w:rsidRPr="00843164">
            <w:t>Job Title</w:t>
          </w:r>
        </w:p>
      </w:docPartBody>
    </w:docPart>
    <w:docPart>
      <w:docPartPr>
        <w:name w:val="BD10F0F9ECA9463895E21F78DF79F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03827-A9F9-49A5-ADAD-FDC16575505A}"/>
      </w:docPartPr>
      <w:docPartBody>
        <w:p w:rsidR="00000000" w:rsidRDefault="00BB34F0">
          <w:pPr>
            <w:pStyle w:val="BD10F0F9ECA9463895E21F78DF79FF50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FD814A591A6A41F38E74678581299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26184-D4C2-442D-B483-4F1D70087E04}"/>
      </w:docPartPr>
      <w:docPartBody>
        <w:p w:rsidR="00000000" w:rsidRDefault="00BB34F0">
          <w:pPr>
            <w:pStyle w:val="FD814A591A6A41F38E74678581299F01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6CBC916A919444798DF5CCE93819E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E2225-E3A9-4D05-A34D-7416374394A9}"/>
      </w:docPartPr>
      <w:docPartBody>
        <w:p w:rsidR="00000000" w:rsidRDefault="00BB34F0">
          <w:pPr>
            <w:pStyle w:val="6CBC916A919444798DF5CCE93819E82D"/>
          </w:pPr>
          <w:r w:rsidRPr="00843164">
            <w:t>Education</w:t>
          </w:r>
        </w:p>
      </w:docPartBody>
    </w:docPart>
    <w:docPart>
      <w:docPartPr>
        <w:name w:val="364F54E87B714142B24E5EC0B4406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9190C-4B99-469C-817E-6D27C75767C1}"/>
      </w:docPartPr>
      <w:docPartBody>
        <w:p w:rsidR="00000000" w:rsidRDefault="00BB34F0">
          <w:pPr>
            <w:pStyle w:val="364F54E87B714142B24E5EC0B4406042"/>
          </w:pPr>
          <w:r>
            <w:t>Dates F</w:t>
          </w:r>
          <w:r w:rsidRPr="00843164">
            <w:t>rom</w:t>
          </w:r>
        </w:p>
      </w:docPartBody>
    </w:docPart>
    <w:docPart>
      <w:docPartPr>
        <w:name w:val="F10437337C7F4059BE0F96B4877A5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FA082-9664-4F1B-AED8-00C205CB1828}"/>
      </w:docPartPr>
      <w:docPartBody>
        <w:p w:rsidR="00000000" w:rsidRDefault="00BB34F0">
          <w:pPr>
            <w:pStyle w:val="F10437337C7F4059BE0F96B4877A5F7A"/>
          </w:pPr>
          <w:r w:rsidRPr="00843164">
            <w:t>To</w:t>
          </w:r>
        </w:p>
      </w:docPartBody>
    </w:docPart>
    <w:docPart>
      <w:docPartPr>
        <w:name w:val="574C0C6815DE42B39A4871429AC04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DDD25-6820-4F58-B590-AE03D04F96A1}"/>
      </w:docPartPr>
      <w:docPartBody>
        <w:p w:rsidR="00000000" w:rsidRDefault="00BB34F0">
          <w:pPr>
            <w:pStyle w:val="574C0C6815DE42B39A4871429AC04EC0"/>
          </w:pPr>
          <w:r w:rsidRPr="00843164">
            <w:t>Degree</w:t>
          </w:r>
        </w:p>
      </w:docPartBody>
    </w:docPart>
    <w:docPart>
      <w:docPartPr>
        <w:name w:val="83CDD94656CF465EA307455FB523B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284AE-2C76-4A88-9404-4EA6051AD6E8}"/>
      </w:docPartPr>
      <w:docPartBody>
        <w:p w:rsidR="00000000" w:rsidRDefault="00BB34F0">
          <w:pPr>
            <w:pStyle w:val="83CDD94656CF465EA307455FB523B394"/>
          </w:pPr>
          <w:r w:rsidRPr="00843164">
            <w:t>Location</w:t>
          </w:r>
        </w:p>
      </w:docPartBody>
    </w:docPart>
    <w:docPart>
      <w:docPartPr>
        <w:name w:val="4423B2E87FA84F37B5F22FA0B904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09565-AB0B-4487-A94F-D4F59C4C8EE8}"/>
      </w:docPartPr>
      <w:docPartBody>
        <w:p w:rsidR="00000000" w:rsidRDefault="00BB34F0">
          <w:pPr>
            <w:pStyle w:val="4423B2E87FA84F37B5F22FA0B904B506"/>
          </w:pPr>
          <w:r w:rsidRPr="00797C46">
            <w:rPr>
              <w:rStyle w:val="Emphasis"/>
            </w:rPr>
            <w:t>School Name</w:t>
          </w:r>
        </w:p>
      </w:docPartBody>
    </w:docPart>
    <w:docPart>
      <w:docPartPr>
        <w:name w:val="55DCCBD1F9594044B402FC1C76AC0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9678F-1EC4-44C2-84CE-DB83C5B97A26}"/>
      </w:docPartPr>
      <w:docPartBody>
        <w:p w:rsidR="00000000" w:rsidRDefault="00BB34F0">
          <w:pPr>
            <w:pStyle w:val="55DCCBD1F9594044B402FC1C76AC0DCD"/>
          </w:pPr>
          <w:r w:rsidRPr="00843164">
            <w:t>Communication</w:t>
          </w:r>
        </w:p>
      </w:docPartBody>
    </w:docPart>
    <w:docPart>
      <w:docPartPr>
        <w:name w:val="08854202E634477DA988799E495F4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FE36C-3334-45D4-80C5-D7C00FDF33AF}"/>
      </w:docPartPr>
      <w:docPartBody>
        <w:p w:rsidR="00000000" w:rsidRDefault="00BB34F0">
          <w:pPr>
            <w:pStyle w:val="08854202E634477DA988799E495F4117"/>
          </w:pPr>
          <w:r w:rsidRPr="00843164">
            <w:t>You delivered that big presentation to rave reviews. Don’t be shy about it now! This is the place to show how well you work and play with ot</w:t>
          </w:r>
          <w:r w:rsidRPr="00843164">
            <w:t>hers.</w:t>
          </w:r>
        </w:p>
      </w:docPartBody>
    </w:docPart>
    <w:docPart>
      <w:docPartPr>
        <w:name w:val="60AA1504D3814AEC83F70FB6DB5A4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3538E-2F64-4484-B83A-B39A11E5B6E7}"/>
      </w:docPartPr>
      <w:docPartBody>
        <w:p w:rsidR="00000000" w:rsidRDefault="00BB34F0">
          <w:pPr>
            <w:pStyle w:val="60AA1504D3814AEC83F70FB6DB5A4E34"/>
          </w:pPr>
          <w:r w:rsidRPr="00843164">
            <w:t>Leadership</w:t>
          </w:r>
        </w:p>
      </w:docPartBody>
    </w:docPart>
    <w:docPart>
      <w:docPartPr>
        <w:name w:val="21DA122B2E6E451D9CD8E3FF0C29C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06F17-6B37-4EB1-A9A2-846A2F3D2023}"/>
      </w:docPartPr>
      <w:docPartBody>
        <w:p w:rsidR="00000000" w:rsidRDefault="00BB34F0">
          <w:pPr>
            <w:pStyle w:val="21DA122B2E6E451D9CD8E3FF0C29CECE"/>
          </w:pPr>
          <w:r w:rsidRPr="00843164">
            <w:t>Are you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F0"/>
    <w:rsid w:val="00BB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C5FC1D3335426AB712688CB7843AA4">
    <w:name w:val="BFC5FC1D3335426AB712688CB7843AA4"/>
  </w:style>
  <w:style w:type="paragraph" w:customStyle="1" w:styleId="5DB288DDC4394FF4936BF47E27BAA97C">
    <w:name w:val="5DB288DDC4394FF4936BF47E27BAA97C"/>
  </w:style>
  <w:style w:type="paragraph" w:customStyle="1" w:styleId="3DC85C3DC72A4465B41197C0F15B53EF">
    <w:name w:val="3DC85C3DC72A4465B41197C0F15B53EF"/>
  </w:style>
  <w:style w:type="paragraph" w:customStyle="1" w:styleId="E3FB9B88A3004C72BD2EDC987CA0449B">
    <w:name w:val="E3FB9B88A3004C72BD2EDC987CA0449B"/>
  </w:style>
  <w:style w:type="paragraph" w:customStyle="1" w:styleId="4D7AFFC18F3C4E3DA782115CAF4603F6">
    <w:name w:val="4D7AFFC18F3C4E3DA782115CAF4603F6"/>
  </w:style>
  <w:style w:type="paragraph" w:customStyle="1" w:styleId="FC144A845F1147839C4787E1E2AC478F">
    <w:name w:val="FC144A845F1147839C4787E1E2AC478F"/>
  </w:style>
  <w:style w:type="paragraph" w:customStyle="1" w:styleId="60AD1E858C32452D9619B9EF105DCBDE">
    <w:name w:val="60AD1E858C32452D9619B9EF105DCBDE"/>
  </w:style>
  <w:style w:type="paragraph" w:customStyle="1" w:styleId="8D2F6EFB383C472DAD3D1F225558C25B">
    <w:name w:val="8D2F6EFB383C472DAD3D1F225558C25B"/>
  </w:style>
  <w:style w:type="paragraph" w:customStyle="1" w:styleId="F028D1608053448BADA41FB901D40623">
    <w:name w:val="F028D1608053448BADA41FB901D40623"/>
  </w:style>
  <w:style w:type="paragraph" w:customStyle="1" w:styleId="04B7819AE84A4AC496A6C06B63B9F783">
    <w:name w:val="04B7819AE84A4AC496A6C06B63B9F783"/>
  </w:style>
  <w:style w:type="paragraph" w:customStyle="1" w:styleId="A1EE43C2129143D0A102F130F65AA9DC">
    <w:name w:val="A1EE43C2129143D0A102F130F65AA9DC"/>
  </w:style>
  <w:style w:type="paragraph" w:customStyle="1" w:styleId="8A525ED40DCF4582A2494A64CE8A8173">
    <w:name w:val="8A525ED40DCF4582A2494A64CE8A8173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62A4D5E687AE49EBAC2B7D70318C19D5">
    <w:name w:val="62A4D5E687AE49EBAC2B7D70318C19D5"/>
  </w:style>
  <w:style w:type="paragraph" w:customStyle="1" w:styleId="A6A7F127A0374AF7979D902B744247EE">
    <w:name w:val="A6A7F127A0374AF7979D902B744247EE"/>
  </w:style>
  <w:style w:type="paragraph" w:customStyle="1" w:styleId="DCBA2105F85A4B44966A3118287BD8F6">
    <w:name w:val="DCBA2105F85A4B44966A3118287BD8F6"/>
  </w:style>
  <w:style w:type="paragraph" w:customStyle="1" w:styleId="AA769FF2296F470DAFDB021EE213492C">
    <w:name w:val="AA769FF2296F470DAFDB021EE213492C"/>
  </w:style>
  <w:style w:type="paragraph" w:customStyle="1" w:styleId="9E535931C7894D7B96EA23531C934E18">
    <w:name w:val="9E535931C7894D7B96EA23531C934E18"/>
  </w:style>
  <w:style w:type="paragraph" w:customStyle="1" w:styleId="BD10F0F9ECA9463895E21F78DF79FF50">
    <w:name w:val="BD10F0F9ECA9463895E21F78DF79FF50"/>
  </w:style>
  <w:style w:type="paragraph" w:customStyle="1" w:styleId="FD814A591A6A41F38E74678581299F01">
    <w:name w:val="FD814A591A6A41F38E74678581299F01"/>
  </w:style>
  <w:style w:type="paragraph" w:customStyle="1" w:styleId="6CBC916A919444798DF5CCE93819E82D">
    <w:name w:val="6CBC916A919444798DF5CCE93819E82D"/>
  </w:style>
  <w:style w:type="paragraph" w:customStyle="1" w:styleId="364F54E87B714142B24E5EC0B4406042">
    <w:name w:val="364F54E87B714142B24E5EC0B4406042"/>
  </w:style>
  <w:style w:type="paragraph" w:customStyle="1" w:styleId="F10437337C7F4059BE0F96B4877A5F7A">
    <w:name w:val="F10437337C7F4059BE0F96B4877A5F7A"/>
  </w:style>
  <w:style w:type="paragraph" w:customStyle="1" w:styleId="574C0C6815DE42B39A4871429AC04EC0">
    <w:name w:val="574C0C6815DE42B39A4871429AC04EC0"/>
  </w:style>
  <w:style w:type="paragraph" w:customStyle="1" w:styleId="83CDD94656CF465EA307455FB523B394">
    <w:name w:val="83CDD94656CF465EA307455FB523B394"/>
  </w:style>
  <w:style w:type="paragraph" w:customStyle="1" w:styleId="4423B2E87FA84F37B5F22FA0B904B506">
    <w:name w:val="4423B2E87FA84F37B5F22FA0B904B506"/>
  </w:style>
  <w:style w:type="paragraph" w:customStyle="1" w:styleId="55DCCBD1F9594044B402FC1C76AC0DCD">
    <w:name w:val="55DCCBD1F9594044B402FC1C76AC0DCD"/>
  </w:style>
  <w:style w:type="paragraph" w:customStyle="1" w:styleId="08854202E634477DA988799E495F4117">
    <w:name w:val="08854202E634477DA988799E495F4117"/>
  </w:style>
  <w:style w:type="paragraph" w:customStyle="1" w:styleId="60AA1504D3814AEC83F70FB6DB5A4E34">
    <w:name w:val="60AA1504D3814AEC83F70FB6DB5A4E34"/>
  </w:style>
  <w:style w:type="paragraph" w:customStyle="1" w:styleId="21DA122B2E6E451D9CD8E3FF0C29CECE">
    <w:name w:val="21DA122B2E6E451D9CD8E3FF0C29CE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226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 Lopez</dc:creator>
  <cp:lastModifiedBy>Rodrigo Bonzerr S. Lopez</cp:lastModifiedBy>
  <cp:revision>1</cp:revision>
  <dcterms:created xsi:type="dcterms:W3CDTF">2022-08-22T07:14:00Z</dcterms:created>
  <dcterms:modified xsi:type="dcterms:W3CDTF">2022-08-22T11:00:00Z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